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720"/>
          <w:tab w:val="clear" w:pos="3600"/>
        </w:tabs>
        <w:ind w:left="720"/>
        <w:jc w:val="center"/>
        <w:rPr>
          <w:rFonts w:hint="eastAsia"/>
          <w:sz w:val="32"/>
        </w:rPr>
      </w:pPr>
      <w:r>
        <w:rPr>
          <w:rFonts w:hint="eastAsia"/>
          <w:sz w:val="32"/>
        </w:rPr>
        <w:t>附录(配置清单)</w:t>
      </w:r>
    </w:p>
    <w:p>
      <w:pPr>
        <w:numPr>
          <w:ilvl w:val="0"/>
          <w:numId w:val="2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在PC端使用项目的配置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安装PHP+Apache+Mysql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使用命令行进入项目根目录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命令行输入php -S 127.0.0.1:8080 -t public，浏览器访问127.0.0.1:8080即可（浏览器大小调制手机大小）。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项目的数据库信息配置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ind w:left="357" w:leftChars="170" w:firstLine="0" w:firstLineChars="0"/>
        <w:rPr>
          <w:rFonts w:hint="eastAsia"/>
          <w:sz w:val="24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DB_CONNECTION=mysql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DB_HOST=bdm135157202.my3w.com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DB_PORT=3306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DB_DATABASE=bdm135157202_db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DB_USERNAME=bdm135157202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DB_PASSWORD=</w:t>
      </w:r>
      <w:r>
        <w:rPr>
          <w:rFonts w:hint="eastAsia" w:ascii="Consolas" w:hAnsi="Consolas" w:cs="Consolas"/>
          <w:color w:val="A9B7C6"/>
          <w:sz w:val="18"/>
          <w:szCs w:val="18"/>
          <w:shd w:val="clear" w:color="auto" w:fill="2B2B2B"/>
          <w:lang w:val="en-US" w:eastAsia="zh-CN"/>
        </w:rPr>
        <w:t>***********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DB_PREFIX=mc_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A28C9"/>
    <w:multiLevelType w:val="multilevel"/>
    <w:tmpl w:val="174A28C9"/>
    <w:lvl w:ilvl="0" w:tentative="0">
      <w:start w:val="1"/>
      <w:numFmt w:val="japaneseCounting"/>
      <w:lvlText w:val="%1、"/>
      <w:lvlJc w:val="left"/>
      <w:pPr>
        <w:tabs>
          <w:tab w:val="left" w:pos="3600"/>
        </w:tabs>
        <w:ind w:left="360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3720"/>
        </w:tabs>
        <w:ind w:left="37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140"/>
        </w:tabs>
        <w:ind w:left="4140" w:hanging="420"/>
      </w:pPr>
    </w:lvl>
    <w:lvl w:ilvl="3" w:tentative="0">
      <w:start w:val="1"/>
      <w:numFmt w:val="decimal"/>
      <w:lvlText w:val="%4."/>
      <w:lvlJc w:val="left"/>
      <w:pPr>
        <w:tabs>
          <w:tab w:val="left" w:pos="4560"/>
        </w:tabs>
        <w:ind w:left="45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4980"/>
        </w:tabs>
        <w:ind w:left="49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400"/>
        </w:tabs>
        <w:ind w:left="5400" w:hanging="420"/>
      </w:pPr>
    </w:lvl>
    <w:lvl w:ilvl="6" w:tentative="0">
      <w:start w:val="1"/>
      <w:numFmt w:val="decimal"/>
      <w:lvlText w:val="%7."/>
      <w:lvlJc w:val="left"/>
      <w:pPr>
        <w:tabs>
          <w:tab w:val="left" w:pos="5820"/>
        </w:tabs>
        <w:ind w:left="58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240"/>
        </w:tabs>
        <w:ind w:left="62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6660"/>
        </w:tabs>
        <w:ind w:left="6660" w:hanging="420"/>
      </w:pPr>
    </w:lvl>
  </w:abstractNum>
  <w:abstractNum w:abstractNumId="1">
    <w:nsid w:val="61BB4BAC"/>
    <w:multiLevelType w:val="multilevel"/>
    <w:tmpl w:val="61BB4BA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105C92"/>
    <w:rsid w:val="23105C9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ki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2018-07-01T05:21:00Z</dcterms:created>
  <dc:creator>文字名 　　- </dc:creator>
  <cp:lastModifiedBy>文字名 　　- </cp:lastModifiedBy>
  <dcterms:modified xsi:type="dcterms:W3CDTF">2018-07-01T05:21:33Z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