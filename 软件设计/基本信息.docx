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left" w:pos="720"/>
          <w:tab w:val="clear" w:pos="3600"/>
        </w:tabs>
        <w:ind w:left="720"/>
        <w:jc w:val="center"/>
        <w:rPr>
          <w:rFonts w:hint="eastAsia"/>
          <w:sz w:val="32"/>
        </w:rPr>
      </w:pPr>
      <w:r>
        <w:rPr>
          <w:rFonts w:hint="eastAsia"/>
          <w:sz w:val="32"/>
        </w:rPr>
        <w:t>基本信息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项目小组成员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曾碧霄 王康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各成员分担的实验内容（要求具体）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曾碧霄：完成前端版块（个人中心，新建打卡，今日报表）的设计，并负责设计收集新建打卡与今日报表的表单数据传至后端，同时设计接口接收后端反馈的数据信息实时反馈给用户。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王康：完成后端数据处理部分。通过对前端传来的数据进行分析处理，将前端的新建打卡数据通过分析后插入到数据库的项目表中，将今日报表的打卡情况的前端请求信息从数据库取出发送给</w:t>
      </w:r>
      <w:bookmarkStart w:id="0" w:name="_GoBack"/>
      <w:bookmarkEnd w:id="0"/>
      <w:r>
        <w:rPr>
          <w:rFonts w:hint="eastAsia"/>
          <w:sz w:val="24"/>
          <w:lang w:val="en-US" w:eastAsia="zh-CN"/>
        </w:rPr>
        <w:t>前端并实时更新数据库的打卡数据。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设备编号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windous ID：00342-33084-40265-AAOEM</w:t>
      </w:r>
    </w:p>
    <w:p>
      <w:pPr>
        <w:numPr>
          <w:ilvl w:val="0"/>
          <w:numId w:val="2"/>
        </w:numPr>
        <w:rPr>
          <w:rFonts w:hint="eastAsia"/>
          <w:sz w:val="24"/>
        </w:rPr>
      </w:pPr>
      <w:r>
        <w:rPr>
          <w:rFonts w:hint="eastAsia"/>
          <w:sz w:val="24"/>
        </w:rPr>
        <w:t>实验时间（每次都要记录）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2018年06月12日 小组成员共同确定项目方向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2018年06月14日 小组成员共同对项目的需求进行分析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2018年06月15日 小组成员进行分工（曾碧霄：前端部分 王康：后端部分）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2018年06月20日 完成数据库表的设计，并在Mysql中建立对应的数据表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2018年06月21日 完成前后端数据对接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2018年06月22日 完成将对应用户ID的users表发送给前端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2018年06月27日 完成对新建打卡和今日报表数据的处理，并将其插入到数据库中或更新数据库的信息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2018年06月28日 小组成员共同对系统进行测试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2018年06月29日 将项目部署到虚拟主机（还未成功，访问受限，可能需要云服务器的支持）</w:t>
      </w:r>
    </w:p>
    <w:p>
      <w:pPr>
        <w:numPr>
          <w:ilvl w:val="0"/>
          <w:numId w:val="2"/>
        </w:numPr>
      </w:pPr>
      <w:r>
        <w:rPr>
          <w:rFonts w:hint="eastAsia"/>
          <w:sz w:val="24"/>
        </w:rPr>
        <w:t>报告完成日期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sz w:val="24"/>
          <w:lang w:val="en-US" w:eastAsia="zh-CN"/>
        </w:rPr>
        <w:t>2018年06月30日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A28C9"/>
    <w:multiLevelType w:val="multilevel"/>
    <w:tmpl w:val="174A28C9"/>
    <w:lvl w:ilvl="0" w:tentative="0">
      <w:start w:val="1"/>
      <w:numFmt w:val="japaneseCounting"/>
      <w:lvlText w:val="%1、"/>
      <w:lvlJc w:val="left"/>
      <w:pPr>
        <w:tabs>
          <w:tab w:val="left" w:pos="3600"/>
        </w:tabs>
        <w:ind w:left="360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3720"/>
        </w:tabs>
        <w:ind w:left="37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4140"/>
        </w:tabs>
        <w:ind w:left="4140" w:hanging="420"/>
      </w:pPr>
    </w:lvl>
    <w:lvl w:ilvl="3" w:tentative="0">
      <w:start w:val="1"/>
      <w:numFmt w:val="decimal"/>
      <w:lvlText w:val="%4."/>
      <w:lvlJc w:val="left"/>
      <w:pPr>
        <w:tabs>
          <w:tab w:val="left" w:pos="4560"/>
        </w:tabs>
        <w:ind w:left="45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4980"/>
        </w:tabs>
        <w:ind w:left="49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5400"/>
        </w:tabs>
        <w:ind w:left="5400" w:hanging="420"/>
      </w:pPr>
    </w:lvl>
    <w:lvl w:ilvl="6" w:tentative="0">
      <w:start w:val="1"/>
      <w:numFmt w:val="decimal"/>
      <w:lvlText w:val="%7."/>
      <w:lvlJc w:val="left"/>
      <w:pPr>
        <w:tabs>
          <w:tab w:val="left" w:pos="5820"/>
        </w:tabs>
        <w:ind w:left="58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6240"/>
        </w:tabs>
        <w:ind w:left="62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6660"/>
        </w:tabs>
        <w:ind w:left="6660" w:hanging="420"/>
      </w:pPr>
    </w:lvl>
  </w:abstractNum>
  <w:abstractNum w:abstractNumId="1">
    <w:nsid w:val="5A6803AB"/>
    <w:multiLevelType w:val="multilevel"/>
    <w:tmpl w:val="5A6803AB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9829BC"/>
    <w:rsid w:val="6D535020"/>
    <w:rsid w:val="77982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kin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2018-07-01T00:29:00Z</dcterms:created>
  <dc:creator>文字名 　　- </dc:creator>
  <cp:lastModifiedBy>文字名 　　- </cp:lastModifiedBy>
  <dcterms:modified xsi:type="dcterms:W3CDTF">2018-07-01T00:29:24Z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